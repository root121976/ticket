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C12CD" w14:textId="77777777" w:rsidR="00293BF6" w:rsidRDefault="00A9006B">
      <w:pPr>
        <w:pStyle w:val="1"/>
      </w:pPr>
      <w:proofErr w:type="spellStart"/>
      <w:r>
        <w:t>Строим</w:t>
      </w:r>
      <w:proofErr w:type="spellEnd"/>
      <w:r>
        <w:t xml:space="preserve"> </w:t>
      </w:r>
      <w:proofErr w:type="spellStart"/>
      <w:r>
        <w:t>Дом</w:t>
      </w:r>
      <w:proofErr w:type="spellEnd"/>
    </w:p>
    <w:p w14:paraId="352A3484" w14:textId="77777777" w:rsidR="00293BF6" w:rsidRDefault="00A9006B" w:rsidP="00A9006B">
      <w:pPr>
        <w:pStyle w:val="a"/>
        <w:numPr>
          <w:ilvl w:val="0"/>
          <w:numId w:val="0"/>
        </w:numPr>
        <w:ind w:left="432"/>
        <w:rPr>
          <w:lang w:val="ru-RU"/>
        </w:rPr>
      </w:pPr>
      <w:proofErr w:type="spellStart"/>
      <w:r>
        <w:t>Вдохновлен</w:t>
      </w:r>
      <w:proofErr w:type="spellEnd"/>
      <w:r>
        <w:t xml:space="preserve"> </w:t>
      </w:r>
      <w:proofErr w:type="spellStart"/>
      <w:r>
        <w:t>проектом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–</w:t>
      </w:r>
      <w:r>
        <w:rPr>
          <w:lang w:val="ru-RU"/>
        </w:rPr>
        <w:t>Одноэтажная Россия</w:t>
      </w:r>
    </w:p>
    <w:p w14:paraId="2F2D70F7" w14:textId="77777777" w:rsidR="00A9006B" w:rsidRDefault="00A9006B" w:rsidP="00A9006B">
      <w:pPr>
        <w:pStyle w:val="a"/>
        <w:numPr>
          <w:ilvl w:val="0"/>
          <w:numId w:val="0"/>
        </w:numPr>
        <w:ind w:left="432"/>
        <w:rPr>
          <w:lang w:val="ru-RU"/>
        </w:rPr>
      </w:pPr>
    </w:p>
    <w:p w14:paraId="7D53725E" w14:textId="77777777" w:rsidR="00A9006B" w:rsidRPr="00A9006B" w:rsidRDefault="00A9006B" w:rsidP="00A9006B">
      <w:pPr>
        <w:pStyle w:val="a"/>
        <w:numPr>
          <w:ilvl w:val="0"/>
          <w:numId w:val="0"/>
        </w:numPr>
        <w:ind w:left="432"/>
        <w:rPr>
          <w:lang w:val="ru-RU"/>
        </w:rPr>
      </w:pPr>
      <w:r>
        <w:rPr>
          <w:lang w:val="ru-RU"/>
        </w:rPr>
        <w:t>Проект сохранен в папке – Строим Дом</w:t>
      </w:r>
      <w:bookmarkStart w:id="0" w:name="_GoBack"/>
      <w:bookmarkEnd w:id="0"/>
    </w:p>
    <w:sectPr w:rsidR="00A9006B" w:rsidRPr="00A9006B" w:rsidSect="00A06DEB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779AB" w14:textId="77777777" w:rsidR="00075A0B" w:rsidRDefault="00075A0B">
      <w:r>
        <w:separator/>
      </w:r>
    </w:p>
    <w:p w14:paraId="149352A4" w14:textId="77777777" w:rsidR="00075A0B" w:rsidRDefault="00075A0B"/>
  </w:endnote>
  <w:endnote w:type="continuationSeparator" w:id="0">
    <w:p w14:paraId="1A13EF5B" w14:textId="77777777" w:rsidR="00075A0B" w:rsidRDefault="00075A0B">
      <w:r>
        <w:continuationSeparator/>
      </w:r>
    </w:p>
    <w:p w14:paraId="09D229D6" w14:textId="77777777" w:rsidR="00075A0B" w:rsidRDefault="00075A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95F283" w14:textId="77777777" w:rsidR="00293BF6" w:rsidRDefault="00A06DEB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6E2CC" w14:textId="77777777" w:rsidR="00075A0B" w:rsidRDefault="00075A0B">
      <w:r>
        <w:separator/>
      </w:r>
    </w:p>
    <w:p w14:paraId="7EB75E4F" w14:textId="77777777" w:rsidR="00075A0B" w:rsidRDefault="00075A0B"/>
  </w:footnote>
  <w:footnote w:type="continuationSeparator" w:id="0">
    <w:p w14:paraId="219D4F95" w14:textId="77777777" w:rsidR="00075A0B" w:rsidRDefault="00075A0B">
      <w:r>
        <w:continuationSeparator/>
      </w:r>
    </w:p>
    <w:p w14:paraId="2B02D5F4" w14:textId="77777777" w:rsidR="00075A0B" w:rsidRDefault="00075A0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6B"/>
    <w:rsid w:val="00075A0B"/>
    <w:rsid w:val="00293BF6"/>
    <w:rsid w:val="00A06DEB"/>
    <w:rsid w:val="00A9006B"/>
    <w:rsid w:val="00F5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C47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56760"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Название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682D62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D1"/>
    <w:rsid w:val="009B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A2C2BCAB69B814E9ADB19440B7E2CE5">
    <w:name w:val="CA2C2BCAB69B814E9ADB19440B7E2CE5"/>
  </w:style>
  <w:style w:type="paragraph" w:customStyle="1" w:styleId="622BF426106EC14FAE5589B09F35DAB8">
    <w:name w:val="622BF426106EC14FAE5589B09F35DAB8"/>
  </w:style>
  <w:style w:type="paragraph" w:styleId="a">
    <w:name w:val="List Bullet"/>
    <w:basedOn w:val="a0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en-US"/>
    </w:rPr>
  </w:style>
  <w:style w:type="paragraph" w:customStyle="1" w:styleId="E8DFF26C3426F64B8B351ADED8285DD2">
    <w:name w:val="E8DFF26C3426F64B8B351ADED8285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14</Words>
  <Characters>86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2016-11-20T11:59:00Z</dcterms:created>
  <dcterms:modified xsi:type="dcterms:W3CDTF">2016-11-20T12:01:00Z</dcterms:modified>
</cp:coreProperties>
</file>